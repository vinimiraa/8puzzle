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81F3" w14:textId="77777777" w:rsidR="0007392C" w:rsidRPr="006115B6" w:rsidRDefault="003C3338" w:rsidP="00832C1D">
      <w:pPr>
        <w:pStyle w:val="Titledocument"/>
      </w:pPr>
      <w:proofErr w:type="spellStart"/>
      <w:r w:rsidRPr="006115B6">
        <w:t>Implementação</w:t>
      </w:r>
      <w:proofErr w:type="spellEnd"/>
      <w:r w:rsidRPr="006115B6">
        <w:t xml:space="preserve"> do Jogo de 8 </w:t>
      </w:r>
      <w:proofErr w:type="spellStart"/>
      <w:r w:rsidRPr="006115B6">
        <w:t>Peças</w:t>
      </w:r>
      <w:proofErr w:type="spellEnd"/>
    </w:p>
    <w:p w14:paraId="30E550D0" w14:textId="77777777" w:rsidR="00B24759" w:rsidRPr="006115B6" w:rsidRDefault="00B24759" w:rsidP="00832C1D">
      <w:pPr>
        <w:pStyle w:val="Titledocument"/>
        <w:rPr>
          <w14:ligatures w14:val="standard"/>
        </w:rPr>
      </w:pPr>
    </w:p>
    <w:p w14:paraId="1CD201CC" w14:textId="77777777" w:rsidR="0007392C" w:rsidRPr="006115B6" w:rsidRDefault="003C3338" w:rsidP="00832C1D">
      <w:pPr>
        <w:pStyle w:val="Subttulo"/>
        <w:rPr>
          <w:rFonts w:ascii="Times New Roman" w:hAnsi="Times New Roman" w:cs="Times New Roman"/>
        </w:rPr>
      </w:pPr>
      <w:r w:rsidRPr="006115B6">
        <w:rPr>
          <w:rFonts w:ascii="Times New Roman" w:hAnsi="Times New Roman" w:cs="Times New Roman"/>
        </w:rPr>
        <w:t>Vinícius Miranda de Araújo</w:t>
      </w:r>
    </w:p>
    <w:p w14:paraId="71C27711" w14:textId="77777777" w:rsidR="00B24759" w:rsidRPr="006115B6" w:rsidRDefault="00B24759" w:rsidP="00832C1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t xml:space="preserve">Pontificia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Universidade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Católica de Minas Gerais</w:t>
      </w:r>
    </w:p>
    <w:p w14:paraId="21E2D1D0" w14:textId="1597E4FE" w:rsidR="007F6155" w:rsidRPr="006115B6" w:rsidRDefault="00B24759" w:rsidP="00832C1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t xml:space="preserve">Instituto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Ciências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Exatas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Informática</w:t>
      </w:r>
      <w:proofErr w:type="spellEnd"/>
    </w:p>
    <w:p w14:paraId="1F92903A" w14:textId="77777777" w:rsidR="007F6155" w:rsidRPr="006115B6" w:rsidRDefault="007F6155" w:rsidP="00832C1D">
      <w:pPr>
        <w:rPr>
          <w:rFonts w:ascii="Times New Roman" w:hAnsi="Times New Roman" w:cs="Times New Roman"/>
          <w:sz w:val="24"/>
          <w:szCs w:val="24"/>
        </w:rPr>
      </w:pPr>
    </w:p>
    <w:p w14:paraId="7F6EB713" w14:textId="77777777" w:rsidR="00586A35" w:rsidRPr="006115B6" w:rsidRDefault="00586A35" w:rsidP="00832C1D">
      <w:pPr>
        <w:rPr>
          <w:rFonts w:ascii="Times New Roman" w:hAnsi="Times New Roman" w:cs="Times New Roman"/>
          <w:sz w:val="24"/>
          <w:szCs w:val="24"/>
        </w:rPr>
      </w:pPr>
    </w:p>
    <w:p w14:paraId="5CCCCD02" w14:textId="77777777" w:rsidR="007F6155" w:rsidRPr="006115B6" w:rsidRDefault="007F6155" w:rsidP="00832C1D">
      <w:pPr>
        <w:rPr>
          <w:rFonts w:ascii="Times New Roman" w:hAnsi="Times New Roman" w:cs="Times New Roman"/>
        </w:rPr>
        <w:sectPr w:rsidR="007F6155" w:rsidRPr="006115B6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7E1B0CD" w14:textId="5744C8A2" w:rsidR="0007392C" w:rsidRPr="006115B6" w:rsidRDefault="00B24759" w:rsidP="00832C1D">
      <w:pPr>
        <w:pStyle w:val="AbsHead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bookmarkStart w:id="0" w:name="_Hlk197274981"/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>RESUMO</w:t>
      </w:r>
    </w:p>
    <w:bookmarkEnd w:id="0"/>
    <w:p w14:paraId="4C7F9FAD" w14:textId="73F6CC76" w:rsidR="006F050A" w:rsidRDefault="00B24759" w:rsidP="00832C1D">
      <w:pPr>
        <w:pStyle w:val="Abstract"/>
        <w:rPr>
          <w:rFonts w:ascii="Times New Roman" w:eastAsia="Verdana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Este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trabalho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apresenta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a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implementação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avaliação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diferentes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algoritmos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busca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aplicados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jogo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do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quebra-cabeça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8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peças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(8-puzzle).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Foram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testados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algoritmos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Breadth-First Search (BFS), Depth-First Search (DFS), Uniform Cost Search (UCS), A* com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heurísticas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Manhattan 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peças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fora do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lugar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, e Greedy com as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mesmas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heurísticas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.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Três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cenários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com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diferentes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dificuldades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foram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utilizados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: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fácil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,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médio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difícil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.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testes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incluíram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medições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tempo de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execução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,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uso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memória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número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passos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necessários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para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alcançar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a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solução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.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resultados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demonstram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que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algoritmos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baseados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em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heurísticas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,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especialmente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A* com Manhattan,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apresentaram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o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melhor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desempenho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em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termos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eficiência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escalabilidade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,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resolvendo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até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casos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mais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difíceis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com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rapidez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uso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moderado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de </w:t>
      </w:r>
      <w:proofErr w:type="spellStart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recursos</w:t>
      </w:r>
      <w:proofErr w:type="spellEnd"/>
      <w:r w:rsidRPr="006115B6">
        <w:rPr>
          <w:rFonts w:ascii="Times New Roman" w:eastAsia="Verdana" w:hAnsi="Times New Roman" w:cs="Times New Roman"/>
          <w:sz w:val="24"/>
          <w:szCs w:val="24"/>
          <w14:ligatures w14:val="standard"/>
        </w:rPr>
        <w:t>.</w:t>
      </w:r>
    </w:p>
    <w:p w14:paraId="0ACD5DE4" w14:textId="591E0A13" w:rsidR="00F7727A" w:rsidRPr="006115B6" w:rsidRDefault="00F7727A" w:rsidP="00832C1D">
      <w:pPr>
        <w:pStyle w:val="Abstract"/>
        <w:rPr>
          <w:rFonts w:ascii="Times New Roman" w:eastAsia="Verdana" w:hAnsi="Times New Roman" w:cs="Times New Roman"/>
          <w:sz w:val="24"/>
          <w:szCs w:val="24"/>
          <w14:ligatures w14:val="standard"/>
        </w:rPr>
      </w:pPr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A </w:t>
      </w:r>
      <w:proofErr w:type="spellStart"/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>implementação</w:t>
      </w:r>
      <w:proofErr w:type="spellEnd"/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>está</w:t>
      </w:r>
      <w:proofErr w:type="spellEnd"/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</w:t>
      </w:r>
      <w:proofErr w:type="spellStart"/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>disponibilizada</w:t>
      </w:r>
      <w:proofErr w:type="spellEnd"/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 no </w:t>
      </w:r>
      <w:proofErr w:type="spellStart"/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>github</w:t>
      </w:r>
      <w:proofErr w:type="spellEnd"/>
      <w:r>
        <w:rPr>
          <w:rFonts w:ascii="Times New Roman" w:eastAsia="Verdana" w:hAnsi="Times New Roman" w:cs="Times New Roman"/>
          <w:sz w:val="24"/>
          <w:szCs w:val="24"/>
          <w14:ligatures w14:val="standard"/>
        </w:rPr>
        <w:t xml:space="preserve">: </w:t>
      </w:r>
      <w:hyperlink r:id="rId13" w:history="1">
        <w:r w:rsidRPr="00F7727A">
          <w:rPr>
            <w:rStyle w:val="Hyperlink"/>
            <w:rFonts w:ascii="Times New Roman" w:eastAsia="Verdana" w:hAnsi="Times New Roman" w:cs="Times New Roman"/>
            <w:sz w:val="24"/>
            <w:szCs w:val="24"/>
            <w14:ligatures w14:val="standard"/>
          </w:rPr>
          <w:t>https://github.com/vinimiraa/8puzzle</w:t>
        </w:r>
      </w:hyperlink>
    </w:p>
    <w:p w14:paraId="539D068F" w14:textId="77777777" w:rsidR="007F6155" w:rsidRPr="006115B6" w:rsidRDefault="007F6155" w:rsidP="00832C1D">
      <w:pPr>
        <w:pStyle w:val="Abstract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7DBD28CB" w14:textId="37148350" w:rsidR="00B24759" w:rsidRPr="006115B6" w:rsidRDefault="00B24759" w:rsidP="00832C1D">
      <w:pPr>
        <w:pStyle w:val="AbsHead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>INTRODUÇÃO</w:t>
      </w:r>
    </w:p>
    <w:p w14:paraId="0F673FF6" w14:textId="77777777" w:rsidR="00BB2CBB" w:rsidRPr="006115B6" w:rsidRDefault="00000000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presente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implementar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comparar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diversos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algoritmos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busca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aplicados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jogo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do 8-puzzle. 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consiste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mover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peças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numeradas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tabuleiro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3x3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até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atingir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configuração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utilizando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menor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movimentos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possível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análise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desempenho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tempo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execução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passos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para 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escalabilidade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métodos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>.</w:t>
      </w:r>
    </w:p>
    <w:p w14:paraId="4580A700" w14:textId="77777777" w:rsidR="00B24759" w:rsidRPr="006115B6" w:rsidRDefault="00B24759" w:rsidP="00832C1D">
      <w:pPr>
        <w:pStyle w:val="AbsHead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28FE56C0" w14:textId="74437617" w:rsidR="00B24759" w:rsidRPr="006115B6" w:rsidRDefault="00B24759" w:rsidP="00832C1D">
      <w:pPr>
        <w:pStyle w:val="AbsHead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>ALGORITMOS</w:t>
      </w:r>
    </w:p>
    <w:p w14:paraId="7EAFADDE" w14:textId="77777777" w:rsidR="00832C1D" w:rsidRPr="006115B6" w:rsidRDefault="00832C1D" w:rsidP="00832C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15B6">
        <w:rPr>
          <w:rFonts w:ascii="Times New Roman" w:hAnsi="Times New Roman" w:cs="Times New Roman"/>
          <w:sz w:val="24"/>
          <w:szCs w:val="24"/>
        </w:rPr>
        <w:t>F</w:t>
      </w:r>
      <w:r w:rsidRPr="006115B6">
        <w:rPr>
          <w:rFonts w:ascii="Times New Roman" w:hAnsi="Times New Roman" w:cs="Times New Roman"/>
          <w:sz w:val="24"/>
          <w:szCs w:val="24"/>
        </w:rPr>
        <w:t>oram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implementados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comparados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diferentes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algoritmos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busca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para resolver 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do 8-puzzle.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adota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estratégia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distinta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exploração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espaço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estados</w:t>
      </w:r>
      <w:proofErr w:type="spellEnd"/>
      <w:r w:rsidR="00000000" w:rsidRPr="006115B6">
        <w:rPr>
          <w:rFonts w:ascii="Times New Roman" w:hAnsi="Times New Roman" w:cs="Times New Roman"/>
          <w:sz w:val="24"/>
          <w:szCs w:val="24"/>
        </w:rPr>
        <w:t>:</w:t>
      </w:r>
    </w:p>
    <w:p w14:paraId="552D7CCB" w14:textId="12D32E0F" w:rsidR="00832C1D" w:rsidRPr="006115B6" w:rsidRDefault="00000000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br/>
      </w:r>
      <w:r w:rsidR="00832C1D" w:rsidRPr="006115B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Busca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Largura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(BFS - Breadth-First Search)</w:t>
      </w:r>
      <w:r w:rsidRPr="006115B6">
        <w:rPr>
          <w:rFonts w:ascii="Times New Roman" w:hAnsi="Times New Roman" w:cs="Times New Roman"/>
          <w:sz w:val="24"/>
          <w:szCs w:val="24"/>
        </w:rPr>
        <w:t xml:space="preserve">: </w:t>
      </w:r>
      <w:r w:rsidR="00832C1D" w:rsidRPr="006115B6">
        <w:rPr>
          <w:rFonts w:ascii="Times New Roman" w:hAnsi="Times New Roman" w:cs="Times New Roman"/>
          <w:sz w:val="24"/>
          <w:szCs w:val="24"/>
        </w:rPr>
        <w:t xml:space="preserve">Explora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estados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ordem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crescente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profundidade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Garante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encontrar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menor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movimentos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consome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muita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especialmente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instâncias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complexas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>.</w:t>
      </w:r>
    </w:p>
    <w:p w14:paraId="5070D2E8" w14:textId="042EEA5A" w:rsidR="00832C1D" w:rsidRPr="006115B6" w:rsidRDefault="00000000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Busca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Profundidade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(DFS - Depth-First Search)</w:t>
      </w:r>
      <w:r w:rsidRPr="006115B6">
        <w:rPr>
          <w:rFonts w:ascii="Times New Roman" w:hAnsi="Times New Roman" w:cs="Times New Roman"/>
          <w:sz w:val="24"/>
          <w:szCs w:val="24"/>
        </w:rPr>
        <w:t xml:space="preserve">: </w:t>
      </w:r>
      <w:r w:rsidR="00832C1D" w:rsidRPr="006115B6">
        <w:rPr>
          <w:rFonts w:ascii="Times New Roman" w:hAnsi="Times New Roman" w:cs="Times New Roman"/>
          <w:sz w:val="24"/>
          <w:szCs w:val="24"/>
        </w:rPr>
        <w:t xml:space="preserve">Explora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estados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seguindo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caminho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profundo antes de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retroceder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. É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termos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do que a BFS,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porém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garante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encontrar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ótima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entrar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ciclos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houver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controle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estados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visitados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>.</w:t>
      </w:r>
    </w:p>
    <w:p w14:paraId="72D4136B" w14:textId="77777777" w:rsidR="00832C1D" w:rsidRPr="006115B6" w:rsidRDefault="00000000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Busca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Custo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Uniforme</w:t>
      </w:r>
      <w:proofErr w:type="spellEnd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(UCS - Uniform Cost Search)</w:t>
      </w:r>
      <w:r w:rsidR="00832C1D" w:rsidRPr="006115B6">
        <w:rPr>
          <w:rFonts w:ascii="Times New Roman" w:hAnsi="Times New Roman" w:cs="Times New Roman"/>
          <w:sz w:val="24"/>
          <w:szCs w:val="24"/>
        </w:rPr>
        <w:t xml:space="preserve">: Explora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estados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com base no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menor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custo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acumulado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ignorando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qualquer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heurística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Funciona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de forma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semelhante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heurística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garantindo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ótima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, mas com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custo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computacional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elevado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>.</w:t>
      </w:r>
    </w:p>
    <w:p w14:paraId="146C29A2" w14:textId="77777777" w:rsidR="006115B6" w:rsidRPr="006115B6" w:rsidRDefault="00000000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br/>
        <w:t>-</w:t>
      </w:r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Busca</w:t>
      </w:r>
      <w:proofErr w:type="spellEnd"/>
      <w:r w:rsidR="00832C1D" w:rsidRPr="006115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832C1D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(A-Star)</w:t>
      </w:r>
      <w:r w:rsidR="00832C1D" w:rsidRPr="006115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Combina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custo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lastRenderedPageBreak/>
        <w:t>acumulado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(g(n)) com a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estimativa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custo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restante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até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(h(n)),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sendo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h(n)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heurística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admissível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. É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encontra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soluções</w:t>
      </w:r>
      <w:proofErr w:type="spellEnd"/>
      <w:r w:rsidR="00832C1D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C1D" w:rsidRPr="006115B6">
        <w:rPr>
          <w:rFonts w:ascii="Times New Roman" w:hAnsi="Times New Roman" w:cs="Times New Roman"/>
          <w:sz w:val="24"/>
          <w:szCs w:val="24"/>
        </w:rPr>
        <w:t>ótimas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>.</w:t>
      </w:r>
    </w:p>
    <w:p w14:paraId="29E879BB" w14:textId="690E9681" w:rsidR="00BB2CBB" w:rsidRPr="006115B6" w:rsidRDefault="00000000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6115B6" w:rsidRPr="006115B6">
        <w:rPr>
          <w:rFonts w:ascii="Times New Roman" w:hAnsi="Times New Roman" w:cs="Times New Roman"/>
          <w:b/>
          <w:bCs/>
          <w:sz w:val="24"/>
          <w:szCs w:val="24"/>
        </w:rPr>
        <w:t>Busca</w:t>
      </w:r>
      <w:proofErr w:type="spellEnd"/>
      <w:r w:rsidR="006115B6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b/>
          <w:bCs/>
          <w:sz w:val="24"/>
          <w:szCs w:val="24"/>
        </w:rPr>
        <w:t>Gulosa</w:t>
      </w:r>
      <w:proofErr w:type="spellEnd"/>
      <w:r w:rsidR="006115B6" w:rsidRPr="006115B6">
        <w:rPr>
          <w:rFonts w:ascii="Times New Roman" w:hAnsi="Times New Roman" w:cs="Times New Roman"/>
          <w:b/>
          <w:bCs/>
          <w:sz w:val="24"/>
          <w:szCs w:val="24"/>
        </w:rPr>
        <w:t xml:space="preserve"> (Greedy Best-First Search)</w:t>
      </w:r>
      <w:r w:rsidR="006115B6" w:rsidRPr="006115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apenas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heurística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h(n),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ignorando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custo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acumulado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Embora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seja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rápida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muitos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casos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garante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5B6" w:rsidRPr="006115B6">
        <w:rPr>
          <w:rFonts w:ascii="Times New Roman" w:hAnsi="Times New Roman" w:cs="Times New Roman"/>
          <w:sz w:val="24"/>
          <w:szCs w:val="24"/>
        </w:rPr>
        <w:t>ótima</w:t>
      </w:r>
      <w:proofErr w:type="spellEnd"/>
      <w:r w:rsidR="006115B6" w:rsidRPr="006115B6">
        <w:rPr>
          <w:rFonts w:ascii="Times New Roman" w:hAnsi="Times New Roman" w:cs="Times New Roman"/>
          <w:sz w:val="24"/>
          <w:szCs w:val="24"/>
        </w:rPr>
        <w:t>.</w:t>
      </w:r>
    </w:p>
    <w:p w14:paraId="6A176D74" w14:textId="77777777" w:rsidR="006115B6" w:rsidRPr="006115B6" w:rsidRDefault="006115B6" w:rsidP="00832C1D">
      <w:pPr>
        <w:rPr>
          <w:rFonts w:ascii="Times New Roman" w:hAnsi="Times New Roman" w:cs="Times New Roman"/>
          <w:sz w:val="24"/>
          <w:szCs w:val="24"/>
        </w:rPr>
      </w:pPr>
    </w:p>
    <w:p w14:paraId="60EF4343" w14:textId="5015131B" w:rsidR="006115B6" w:rsidRPr="006115B6" w:rsidRDefault="006115B6" w:rsidP="00832C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Cada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testado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três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níveis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dificuldade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configuração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inicial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tabuleiro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Fácil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Médio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Difícil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), para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análise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comparativa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desempenho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termos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tempo,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passos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até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>.</w:t>
      </w:r>
    </w:p>
    <w:p w14:paraId="7BC2CCCE" w14:textId="77777777" w:rsidR="00B24759" w:rsidRPr="006115B6" w:rsidRDefault="00B24759" w:rsidP="00832C1D">
      <w:pPr>
        <w:pStyle w:val="AbsHead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1CB084EF" w14:textId="003E320D" w:rsidR="00832C1D" w:rsidRPr="006115B6" w:rsidRDefault="00832C1D" w:rsidP="00832C1D">
      <w:pPr>
        <w:pStyle w:val="AbsHead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>HEURÍSTICAS</w:t>
      </w:r>
    </w:p>
    <w:p w14:paraId="7F9F120E" w14:textId="64C6C036" w:rsidR="00832C1D" w:rsidRDefault="00832C1D" w:rsidP="00832C1D">
      <w:pPr>
        <w:pStyle w:val="AbsHead"/>
        <w:jc w:val="both"/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  <w:t>Para os algoritmos informados, foram aplicadas duas heurísticas clássicas no contexto do problema do 8-puzzle: Distância de Manhattan e Número de Peças Fora do Lugar (Misplaced Tiles).</w:t>
      </w:r>
    </w:p>
    <w:p w14:paraId="2C51E463" w14:textId="77777777" w:rsidR="006115B6" w:rsidRPr="006115B6" w:rsidRDefault="006115B6" w:rsidP="00832C1D">
      <w:pPr>
        <w:pStyle w:val="AbsHead"/>
        <w:jc w:val="both"/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</w:pPr>
    </w:p>
    <w:p w14:paraId="3D363CC9" w14:textId="5CB38753" w:rsidR="006115B6" w:rsidRDefault="00832C1D" w:rsidP="00832C1D">
      <w:pPr>
        <w:pStyle w:val="AbsHead"/>
        <w:jc w:val="both"/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  <w:t xml:space="preserve">- </w:t>
      </w: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>Distância de Manhattan</w:t>
      </w:r>
      <w:r w:rsidRPr="006115B6"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  <w:t>: Essa heurística calcula, para cada peça, a soma das distâncias horizontais e verticais entre sua posição atual e a posição correta no estado objetivo. É considerada admissível e consistente, sendo amplamente utilizada devido à sua capacidade de fornecer uma estimativa mais precisa do custo restante até a solução. Por isso, tende a guiar melhor os algoritmos de busca, como o A*.</w:t>
      </w:r>
    </w:p>
    <w:p w14:paraId="42B5907A" w14:textId="77777777" w:rsidR="006115B6" w:rsidRPr="006115B6" w:rsidRDefault="006115B6" w:rsidP="00832C1D">
      <w:pPr>
        <w:pStyle w:val="AbsHead"/>
        <w:jc w:val="both"/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</w:pPr>
    </w:p>
    <w:p w14:paraId="10C1725B" w14:textId="49943186" w:rsidR="00832C1D" w:rsidRPr="006115B6" w:rsidRDefault="00832C1D" w:rsidP="00832C1D">
      <w:pPr>
        <w:pStyle w:val="AbsHead"/>
        <w:jc w:val="both"/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  <w:t xml:space="preserve">- </w:t>
      </w: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>Número de Peças Fora do Lugar</w:t>
      </w:r>
      <w:r w:rsidRPr="006115B6"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  <w:t xml:space="preserve">: Essa heurística simplesmente conta quantas peças estão fora da posição correta, desconsiderando a distância que precisam percorrer. Embora seja mais simples e computacionalmente leve, geralmente oferece estimativas menos informativas que a distância de Manhattan, </w:t>
      </w:r>
      <w:r w:rsidRPr="006115B6"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  <w:t>podendo levar os algoritmos a explorar mais nós antes de encontrar a solução.</w:t>
      </w:r>
    </w:p>
    <w:p w14:paraId="684CC660" w14:textId="77777777" w:rsidR="00832C1D" w:rsidRPr="006115B6" w:rsidRDefault="00832C1D" w:rsidP="00832C1D">
      <w:pPr>
        <w:pStyle w:val="AbsHead"/>
        <w:jc w:val="both"/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</w:pPr>
    </w:p>
    <w:p w14:paraId="032F2435" w14:textId="64634F5A" w:rsidR="00832C1D" w:rsidRPr="006115B6" w:rsidRDefault="00832C1D" w:rsidP="00832C1D">
      <w:pPr>
        <w:pStyle w:val="AbsHead"/>
        <w:jc w:val="both"/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b w:val="0"/>
          <w:bCs/>
          <w:sz w:val="24"/>
          <w:szCs w:val="24"/>
          <w14:ligatures w14:val="standard"/>
        </w:rPr>
        <w:t>Essas heurísticas foram utilizadas tanto nos algoritmos A* quanto Greedy, e seus desempenhos comparativos foram avaliados nos diferentes níveis de dificuldade do jogo.</w:t>
      </w:r>
    </w:p>
    <w:p w14:paraId="2D3B5CBA" w14:textId="77777777" w:rsidR="00832C1D" w:rsidRPr="006115B6" w:rsidRDefault="00832C1D" w:rsidP="00832C1D">
      <w:pPr>
        <w:pStyle w:val="AbsHead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0B7097BE" w14:textId="70F23225" w:rsidR="00B24759" w:rsidRPr="006115B6" w:rsidRDefault="00B24759" w:rsidP="00832C1D">
      <w:pPr>
        <w:pStyle w:val="AbsHead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>RESULTADOS EXPERIMENTAIS</w:t>
      </w:r>
    </w:p>
    <w:p w14:paraId="5502FAC3" w14:textId="3CD9DB05" w:rsidR="00BB2CBB" w:rsidRPr="006115B6" w:rsidRDefault="00000000" w:rsidP="00832C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15B6">
        <w:rPr>
          <w:rFonts w:ascii="Times New Roman" w:hAnsi="Times New Roman" w:cs="Times New Roman"/>
          <w:sz w:val="24"/>
          <w:szCs w:val="24"/>
        </w:rPr>
        <w:t>Foram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testados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três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4759" w:rsidRPr="006115B6">
        <w:rPr>
          <w:rFonts w:ascii="Times New Roman" w:hAnsi="Times New Roman" w:cs="Times New Roman"/>
          <w:sz w:val="24"/>
          <w:szCs w:val="24"/>
        </w:rPr>
        <w:t>fácil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4759" w:rsidRPr="006115B6">
        <w:rPr>
          <w:rFonts w:ascii="Times New Roman" w:hAnsi="Times New Roman" w:cs="Times New Roman"/>
          <w:sz w:val="24"/>
          <w:szCs w:val="24"/>
        </w:rPr>
        <w:t>médio</w:t>
      </w:r>
      <w:proofErr w:type="spellEnd"/>
      <w:r w:rsidR="00B24759" w:rsidRPr="006115B6">
        <w:rPr>
          <w:rFonts w:ascii="Times New Roman" w:hAnsi="Times New Roman" w:cs="Times New Roman"/>
          <w:sz w:val="24"/>
          <w:szCs w:val="24"/>
        </w:rPr>
        <w:t xml:space="preserve"> </w:t>
      </w:r>
      <w:r w:rsidRPr="006115B6">
        <w:rPr>
          <w:rFonts w:ascii="Times New Roman" w:hAnsi="Times New Roman" w:cs="Times New Roman"/>
          <w:sz w:val="24"/>
          <w:szCs w:val="24"/>
        </w:rPr>
        <w:t>e</w:t>
      </w:r>
      <w:r w:rsidR="00B24759"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759" w:rsidRPr="006115B6">
        <w:rPr>
          <w:rFonts w:ascii="Times New Roman" w:hAnsi="Times New Roman" w:cs="Times New Roman"/>
          <w:sz w:val="24"/>
          <w:szCs w:val="24"/>
        </w:rPr>
        <w:t>difícil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>.</w:t>
      </w:r>
    </w:p>
    <w:p w14:paraId="76186BBE" w14:textId="77777777" w:rsidR="00B24759" w:rsidRPr="006115B6" w:rsidRDefault="00B24759" w:rsidP="00832C1D">
      <w:pPr>
        <w:rPr>
          <w:rFonts w:ascii="Times New Roman" w:hAnsi="Times New Roman" w:cs="Times New Roman"/>
          <w:sz w:val="24"/>
          <w:szCs w:val="24"/>
        </w:rPr>
      </w:pPr>
    </w:p>
    <w:p w14:paraId="6E5AF6A9" w14:textId="4DAC406C" w:rsidR="00BB2CBB" w:rsidRPr="006115B6" w:rsidRDefault="00B24759" w:rsidP="00832C1D">
      <w:pPr>
        <w:pStyle w:val="AbsHead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 xml:space="preserve"> CASO FÁCIL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0"/>
        <w:gridCol w:w="1007"/>
        <w:gridCol w:w="1160"/>
        <w:gridCol w:w="879"/>
      </w:tblGrid>
      <w:tr w:rsidR="00BB2CBB" w:rsidRPr="006115B6" w14:paraId="4A328BC8" w14:textId="77777777" w:rsidTr="007F6155">
        <w:trPr>
          <w:tblHeader/>
        </w:trPr>
        <w:tc>
          <w:tcPr>
            <w:tcW w:w="1970" w:type="dxa"/>
          </w:tcPr>
          <w:p w14:paraId="32B599D9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007" w:type="dxa"/>
          </w:tcPr>
          <w:p w14:paraId="7BDBD566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(s)</w:t>
            </w:r>
          </w:p>
        </w:tc>
        <w:tc>
          <w:tcPr>
            <w:tcW w:w="1160" w:type="dxa"/>
          </w:tcPr>
          <w:p w14:paraId="3B969368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(KB)</w:t>
            </w:r>
          </w:p>
        </w:tc>
        <w:tc>
          <w:tcPr>
            <w:tcW w:w="879" w:type="dxa"/>
          </w:tcPr>
          <w:p w14:paraId="1AA1BF3F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BB2CBB" w:rsidRPr="006115B6" w14:paraId="7752FDBB" w14:textId="77777777" w:rsidTr="007F6155">
        <w:tc>
          <w:tcPr>
            <w:tcW w:w="1970" w:type="dxa"/>
          </w:tcPr>
          <w:p w14:paraId="102964D4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1007" w:type="dxa"/>
          </w:tcPr>
          <w:p w14:paraId="1F0DE572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1160" w:type="dxa"/>
          </w:tcPr>
          <w:p w14:paraId="73280461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13.98</w:t>
            </w:r>
          </w:p>
        </w:tc>
        <w:tc>
          <w:tcPr>
            <w:tcW w:w="879" w:type="dxa"/>
          </w:tcPr>
          <w:p w14:paraId="613CDF65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3C4CC090" w14:textId="77777777" w:rsidTr="007F6155">
        <w:tc>
          <w:tcPr>
            <w:tcW w:w="1970" w:type="dxa"/>
          </w:tcPr>
          <w:p w14:paraId="45DCD92F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1007" w:type="dxa"/>
          </w:tcPr>
          <w:p w14:paraId="4484A96E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60" w:type="dxa"/>
          </w:tcPr>
          <w:p w14:paraId="3064B422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3.03</w:t>
            </w:r>
          </w:p>
        </w:tc>
        <w:tc>
          <w:tcPr>
            <w:tcW w:w="879" w:type="dxa"/>
          </w:tcPr>
          <w:p w14:paraId="225F47A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0AE5A512" w14:textId="77777777" w:rsidTr="007F6155">
        <w:tc>
          <w:tcPr>
            <w:tcW w:w="1970" w:type="dxa"/>
          </w:tcPr>
          <w:p w14:paraId="6784278E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A_STAR (MANHATTAN)</w:t>
            </w:r>
          </w:p>
        </w:tc>
        <w:tc>
          <w:tcPr>
            <w:tcW w:w="1007" w:type="dxa"/>
          </w:tcPr>
          <w:p w14:paraId="53EE6B3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1160" w:type="dxa"/>
          </w:tcPr>
          <w:p w14:paraId="7C942E1D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4.64</w:t>
            </w:r>
          </w:p>
        </w:tc>
        <w:tc>
          <w:tcPr>
            <w:tcW w:w="879" w:type="dxa"/>
          </w:tcPr>
          <w:p w14:paraId="5BBA0884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296EBBE2" w14:textId="77777777" w:rsidTr="007F6155">
        <w:tc>
          <w:tcPr>
            <w:tcW w:w="1970" w:type="dxa"/>
          </w:tcPr>
          <w:p w14:paraId="26FA535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A_STAR (MISPLACED)</w:t>
            </w:r>
          </w:p>
        </w:tc>
        <w:tc>
          <w:tcPr>
            <w:tcW w:w="1007" w:type="dxa"/>
          </w:tcPr>
          <w:p w14:paraId="6C5C2C76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60" w:type="dxa"/>
          </w:tcPr>
          <w:p w14:paraId="27228E60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4.59</w:t>
            </w:r>
          </w:p>
        </w:tc>
        <w:tc>
          <w:tcPr>
            <w:tcW w:w="879" w:type="dxa"/>
          </w:tcPr>
          <w:p w14:paraId="73BCB4BD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6E60BD12" w14:textId="77777777" w:rsidTr="007F6155">
        <w:tc>
          <w:tcPr>
            <w:tcW w:w="1970" w:type="dxa"/>
          </w:tcPr>
          <w:p w14:paraId="182AA572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GREEDY (MANHATTAN)</w:t>
            </w:r>
          </w:p>
        </w:tc>
        <w:tc>
          <w:tcPr>
            <w:tcW w:w="1007" w:type="dxa"/>
          </w:tcPr>
          <w:p w14:paraId="3719BFCF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60" w:type="dxa"/>
          </w:tcPr>
          <w:p w14:paraId="71E0474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3.57</w:t>
            </w:r>
          </w:p>
        </w:tc>
        <w:tc>
          <w:tcPr>
            <w:tcW w:w="879" w:type="dxa"/>
          </w:tcPr>
          <w:p w14:paraId="441B8240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11989741" w14:textId="77777777" w:rsidTr="007F6155">
        <w:tc>
          <w:tcPr>
            <w:tcW w:w="1970" w:type="dxa"/>
          </w:tcPr>
          <w:p w14:paraId="104243FE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GREEDY (MISPLACED)</w:t>
            </w:r>
          </w:p>
        </w:tc>
        <w:tc>
          <w:tcPr>
            <w:tcW w:w="1007" w:type="dxa"/>
          </w:tcPr>
          <w:p w14:paraId="593722D7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160" w:type="dxa"/>
          </w:tcPr>
          <w:p w14:paraId="33407B75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3.57</w:t>
            </w:r>
          </w:p>
        </w:tc>
        <w:tc>
          <w:tcPr>
            <w:tcW w:w="879" w:type="dxa"/>
          </w:tcPr>
          <w:p w14:paraId="4BCCF9D1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5C358957" w14:textId="77777777" w:rsidTr="007F6155">
        <w:tc>
          <w:tcPr>
            <w:tcW w:w="1970" w:type="dxa"/>
          </w:tcPr>
          <w:p w14:paraId="25EF414D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1007" w:type="dxa"/>
          </w:tcPr>
          <w:p w14:paraId="66A8F2A6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0.0026</w:t>
            </w:r>
          </w:p>
        </w:tc>
        <w:tc>
          <w:tcPr>
            <w:tcW w:w="1160" w:type="dxa"/>
          </w:tcPr>
          <w:p w14:paraId="7A71B5AC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11.03</w:t>
            </w:r>
          </w:p>
        </w:tc>
        <w:tc>
          <w:tcPr>
            <w:tcW w:w="879" w:type="dxa"/>
          </w:tcPr>
          <w:p w14:paraId="775392D9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7508876" w14:textId="77777777" w:rsidR="00B24759" w:rsidRPr="006115B6" w:rsidRDefault="00B24759" w:rsidP="00832C1D">
      <w:pPr>
        <w:pStyle w:val="AbsHead"/>
        <w:ind w:left="720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374D0F20" w14:textId="55555FFE" w:rsidR="00B24759" w:rsidRPr="006115B6" w:rsidRDefault="00B24759" w:rsidP="00832C1D">
      <w:pPr>
        <w:pStyle w:val="AbsHead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 xml:space="preserve"> CASO MÉDIO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7"/>
        <w:gridCol w:w="1059"/>
        <w:gridCol w:w="1174"/>
        <w:gridCol w:w="836"/>
      </w:tblGrid>
      <w:tr w:rsidR="00BB2CBB" w:rsidRPr="006115B6" w14:paraId="5975F12E" w14:textId="77777777" w:rsidTr="007F6155">
        <w:trPr>
          <w:tblHeader/>
        </w:trPr>
        <w:tc>
          <w:tcPr>
            <w:tcW w:w="2520" w:type="dxa"/>
          </w:tcPr>
          <w:p w14:paraId="6E4DF01E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2520" w:type="dxa"/>
          </w:tcPr>
          <w:p w14:paraId="3F01A942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(s)</w:t>
            </w:r>
          </w:p>
        </w:tc>
        <w:tc>
          <w:tcPr>
            <w:tcW w:w="2520" w:type="dxa"/>
          </w:tcPr>
          <w:p w14:paraId="3DC71448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(KB)</w:t>
            </w:r>
          </w:p>
        </w:tc>
        <w:tc>
          <w:tcPr>
            <w:tcW w:w="2520" w:type="dxa"/>
          </w:tcPr>
          <w:p w14:paraId="1961D6B1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BB2CBB" w:rsidRPr="006115B6" w14:paraId="5EA37C77" w14:textId="77777777">
        <w:tc>
          <w:tcPr>
            <w:tcW w:w="2520" w:type="dxa"/>
          </w:tcPr>
          <w:p w14:paraId="1CB26A59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2520" w:type="dxa"/>
          </w:tcPr>
          <w:p w14:paraId="03A69CBF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2520" w:type="dxa"/>
          </w:tcPr>
          <w:p w14:paraId="29D7F8A5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10.36</w:t>
            </w:r>
          </w:p>
        </w:tc>
        <w:tc>
          <w:tcPr>
            <w:tcW w:w="2520" w:type="dxa"/>
          </w:tcPr>
          <w:p w14:paraId="5D6AA0B1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6DB937EA" w14:textId="77777777">
        <w:tc>
          <w:tcPr>
            <w:tcW w:w="2520" w:type="dxa"/>
          </w:tcPr>
          <w:p w14:paraId="40EADD16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2520" w:type="dxa"/>
          </w:tcPr>
          <w:p w14:paraId="0D307880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13.6426</w:t>
            </w:r>
          </w:p>
        </w:tc>
        <w:tc>
          <w:tcPr>
            <w:tcW w:w="2520" w:type="dxa"/>
          </w:tcPr>
          <w:p w14:paraId="178B825F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56851.62</w:t>
            </w:r>
          </w:p>
        </w:tc>
        <w:tc>
          <w:tcPr>
            <w:tcW w:w="2520" w:type="dxa"/>
          </w:tcPr>
          <w:p w14:paraId="5E152F02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BB2CBB" w:rsidRPr="006115B6" w14:paraId="1F276632" w14:textId="77777777">
        <w:tc>
          <w:tcPr>
            <w:tcW w:w="2520" w:type="dxa"/>
          </w:tcPr>
          <w:p w14:paraId="75A30431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A_STAR (MANHATTAN)</w:t>
            </w:r>
          </w:p>
        </w:tc>
        <w:tc>
          <w:tcPr>
            <w:tcW w:w="2520" w:type="dxa"/>
          </w:tcPr>
          <w:p w14:paraId="09E4B321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2520" w:type="dxa"/>
          </w:tcPr>
          <w:p w14:paraId="25B8BF0C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3.27</w:t>
            </w:r>
          </w:p>
        </w:tc>
        <w:tc>
          <w:tcPr>
            <w:tcW w:w="2520" w:type="dxa"/>
          </w:tcPr>
          <w:p w14:paraId="3B8602D5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70FE912B" w14:textId="77777777">
        <w:tc>
          <w:tcPr>
            <w:tcW w:w="2520" w:type="dxa"/>
          </w:tcPr>
          <w:p w14:paraId="45884436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A_STAR (MISPLACED)</w:t>
            </w:r>
          </w:p>
        </w:tc>
        <w:tc>
          <w:tcPr>
            <w:tcW w:w="2520" w:type="dxa"/>
          </w:tcPr>
          <w:p w14:paraId="17ADA05D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2520" w:type="dxa"/>
          </w:tcPr>
          <w:p w14:paraId="7AEDD3F7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2520" w:type="dxa"/>
          </w:tcPr>
          <w:p w14:paraId="10E9B62D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44872D8D" w14:textId="77777777">
        <w:tc>
          <w:tcPr>
            <w:tcW w:w="2520" w:type="dxa"/>
          </w:tcPr>
          <w:p w14:paraId="711420FE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GREEDY (MANHATTAN)</w:t>
            </w:r>
          </w:p>
        </w:tc>
        <w:tc>
          <w:tcPr>
            <w:tcW w:w="2520" w:type="dxa"/>
          </w:tcPr>
          <w:p w14:paraId="2C42B293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2520" w:type="dxa"/>
          </w:tcPr>
          <w:p w14:paraId="15C98673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2520" w:type="dxa"/>
          </w:tcPr>
          <w:p w14:paraId="6F37A37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252657C9" w14:textId="77777777">
        <w:tc>
          <w:tcPr>
            <w:tcW w:w="2520" w:type="dxa"/>
          </w:tcPr>
          <w:p w14:paraId="10EB56EA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 xml:space="preserve">GREEDY </w:t>
            </w:r>
            <w:r w:rsidRPr="006115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(MISPLACED)</w:t>
            </w:r>
          </w:p>
        </w:tc>
        <w:tc>
          <w:tcPr>
            <w:tcW w:w="2520" w:type="dxa"/>
          </w:tcPr>
          <w:p w14:paraId="2F71F692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0.0010</w:t>
            </w:r>
          </w:p>
        </w:tc>
        <w:tc>
          <w:tcPr>
            <w:tcW w:w="2520" w:type="dxa"/>
          </w:tcPr>
          <w:p w14:paraId="420D154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2520" w:type="dxa"/>
          </w:tcPr>
          <w:p w14:paraId="0AF6479F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2CBB" w:rsidRPr="006115B6" w14:paraId="36403A8E" w14:textId="77777777">
        <w:tc>
          <w:tcPr>
            <w:tcW w:w="2520" w:type="dxa"/>
          </w:tcPr>
          <w:p w14:paraId="4B027643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2520" w:type="dxa"/>
          </w:tcPr>
          <w:p w14:paraId="387FC3AE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0.0030</w:t>
            </w:r>
          </w:p>
        </w:tc>
        <w:tc>
          <w:tcPr>
            <w:tcW w:w="2520" w:type="dxa"/>
          </w:tcPr>
          <w:p w14:paraId="1882ADCD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6.80</w:t>
            </w:r>
          </w:p>
        </w:tc>
        <w:tc>
          <w:tcPr>
            <w:tcW w:w="2520" w:type="dxa"/>
          </w:tcPr>
          <w:p w14:paraId="68523ECD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8909BBC" w14:textId="77777777" w:rsidR="00B24759" w:rsidRPr="006115B6" w:rsidRDefault="00B24759" w:rsidP="00832C1D">
      <w:pPr>
        <w:pStyle w:val="Ttulo2"/>
        <w:rPr>
          <w:rFonts w:ascii="Times New Roman" w:hAnsi="Times New Roman" w:cs="Times New Roman"/>
          <w:sz w:val="24"/>
          <w:szCs w:val="24"/>
        </w:rPr>
      </w:pPr>
    </w:p>
    <w:p w14:paraId="125CDFCD" w14:textId="14878F59" w:rsidR="00B24759" w:rsidRPr="006115B6" w:rsidRDefault="00B24759" w:rsidP="00832C1D">
      <w:pPr>
        <w:pStyle w:val="AbsHead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 xml:space="preserve"> CASO DIFÍCIL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986"/>
        <w:gridCol w:w="1210"/>
        <w:gridCol w:w="857"/>
      </w:tblGrid>
      <w:tr w:rsidR="00BB2CBB" w:rsidRPr="006115B6" w14:paraId="25716EA6" w14:textId="77777777" w:rsidTr="007F6155">
        <w:trPr>
          <w:tblHeader/>
        </w:trPr>
        <w:tc>
          <w:tcPr>
            <w:tcW w:w="1963" w:type="dxa"/>
          </w:tcPr>
          <w:p w14:paraId="4F7DBBB8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986" w:type="dxa"/>
          </w:tcPr>
          <w:p w14:paraId="259761D4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(s)</w:t>
            </w:r>
          </w:p>
        </w:tc>
        <w:tc>
          <w:tcPr>
            <w:tcW w:w="1210" w:type="dxa"/>
          </w:tcPr>
          <w:p w14:paraId="3B90CFA4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Memory (KB)</w:t>
            </w:r>
          </w:p>
        </w:tc>
        <w:tc>
          <w:tcPr>
            <w:tcW w:w="857" w:type="dxa"/>
          </w:tcPr>
          <w:p w14:paraId="3D7AA750" w14:textId="77777777" w:rsidR="00BB2CBB" w:rsidRPr="006115B6" w:rsidRDefault="00000000" w:rsidP="00832C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BB2CBB" w:rsidRPr="006115B6" w14:paraId="262FB0E8" w14:textId="77777777" w:rsidTr="00B24759">
        <w:tc>
          <w:tcPr>
            <w:tcW w:w="1963" w:type="dxa"/>
          </w:tcPr>
          <w:p w14:paraId="0BAE8DD4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</w:p>
        </w:tc>
        <w:tc>
          <w:tcPr>
            <w:tcW w:w="986" w:type="dxa"/>
          </w:tcPr>
          <w:p w14:paraId="4283C85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9.0831</w:t>
            </w:r>
          </w:p>
        </w:tc>
        <w:tc>
          <w:tcPr>
            <w:tcW w:w="1210" w:type="dxa"/>
          </w:tcPr>
          <w:p w14:paraId="54A9B900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42708.54</w:t>
            </w:r>
          </w:p>
        </w:tc>
        <w:tc>
          <w:tcPr>
            <w:tcW w:w="857" w:type="dxa"/>
          </w:tcPr>
          <w:p w14:paraId="0E2B1776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B2CBB" w:rsidRPr="006115B6" w14:paraId="5E1B7D14" w14:textId="77777777" w:rsidTr="00B24759">
        <w:tc>
          <w:tcPr>
            <w:tcW w:w="1963" w:type="dxa"/>
          </w:tcPr>
          <w:p w14:paraId="0EA2801D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  <w:tc>
          <w:tcPr>
            <w:tcW w:w="986" w:type="dxa"/>
          </w:tcPr>
          <w:p w14:paraId="0B19851F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7.0120</w:t>
            </w:r>
          </w:p>
        </w:tc>
        <w:tc>
          <w:tcPr>
            <w:tcW w:w="1210" w:type="dxa"/>
          </w:tcPr>
          <w:p w14:paraId="6D14ACA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38843.93</w:t>
            </w:r>
          </w:p>
        </w:tc>
        <w:tc>
          <w:tcPr>
            <w:tcW w:w="857" w:type="dxa"/>
          </w:tcPr>
          <w:p w14:paraId="4D30A44A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BB2CBB" w:rsidRPr="006115B6" w14:paraId="084D07E5" w14:textId="77777777" w:rsidTr="00B24759">
        <w:tc>
          <w:tcPr>
            <w:tcW w:w="1963" w:type="dxa"/>
          </w:tcPr>
          <w:p w14:paraId="5F9A4C12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A_STAR (MANHATTAN)</w:t>
            </w:r>
          </w:p>
        </w:tc>
        <w:tc>
          <w:tcPr>
            <w:tcW w:w="986" w:type="dxa"/>
          </w:tcPr>
          <w:p w14:paraId="3D65264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0.0233</w:t>
            </w:r>
          </w:p>
        </w:tc>
        <w:tc>
          <w:tcPr>
            <w:tcW w:w="1210" w:type="dxa"/>
          </w:tcPr>
          <w:p w14:paraId="6C7A6687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122.18</w:t>
            </w:r>
          </w:p>
        </w:tc>
        <w:tc>
          <w:tcPr>
            <w:tcW w:w="857" w:type="dxa"/>
          </w:tcPr>
          <w:p w14:paraId="2EBC4919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B2CBB" w:rsidRPr="006115B6" w14:paraId="4BB121FF" w14:textId="77777777" w:rsidTr="00B24759">
        <w:tc>
          <w:tcPr>
            <w:tcW w:w="1963" w:type="dxa"/>
          </w:tcPr>
          <w:p w14:paraId="0E349E6E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A_STAR (MISPLACED)</w:t>
            </w:r>
          </w:p>
        </w:tc>
        <w:tc>
          <w:tcPr>
            <w:tcW w:w="986" w:type="dxa"/>
          </w:tcPr>
          <w:p w14:paraId="13AEAB52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0.4846</w:t>
            </w:r>
          </w:p>
        </w:tc>
        <w:tc>
          <w:tcPr>
            <w:tcW w:w="1210" w:type="dxa"/>
          </w:tcPr>
          <w:p w14:paraId="2EEF1599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2565.66</w:t>
            </w:r>
          </w:p>
        </w:tc>
        <w:tc>
          <w:tcPr>
            <w:tcW w:w="857" w:type="dxa"/>
          </w:tcPr>
          <w:p w14:paraId="251C59E3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B2CBB" w:rsidRPr="006115B6" w14:paraId="6AD35CD3" w14:textId="77777777" w:rsidTr="00B24759">
        <w:tc>
          <w:tcPr>
            <w:tcW w:w="1963" w:type="dxa"/>
          </w:tcPr>
          <w:p w14:paraId="657206E1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GREEDY (MANHATTAN)</w:t>
            </w:r>
          </w:p>
        </w:tc>
        <w:tc>
          <w:tcPr>
            <w:tcW w:w="986" w:type="dxa"/>
          </w:tcPr>
          <w:p w14:paraId="627EDE5F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0.0223</w:t>
            </w:r>
          </w:p>
        </w:tc>
        <w:tc>
          <w:tcPr>
            <w:tcW w:w="1210" w:type="dxa"/>
          </w:tcPr>
          <w:p w14:paraId="3825CD49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112.75</w:t>
            </w:r>
          </w:p>
        </w:tc>
        <w:tc>
          <w:tcPr>
            <w:tcW w:w="857" w:type="dxa"/>
          </w:tcPr>
          <w:p w14:paraId="1D413D24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BB2CBB" w:rsidRPr="006115B6" w14:paraId="7B97AFD0" w14:textId="77777777" w:rsidTr="00B24759">
        <w:tc>
          <w:tcPr>
            <w:tcW w:w="1963" w:type="dxa"/>
          </w:tcPr>
          <w:p w14:paraId="499D072F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GREEDY (MISPLACED)</w:t>
            </w:r>
          </w:p>
        </w:tc>
        <w:tc>
          <w:tcPr>
            <w:tcW w:w="986" w:type="dxa"/>
          </w:tcPr>
          <w:p w14:paraId="28296BB8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0.2221</w:t>
            </w:r>
          </w:p>
        </w:tc>
        <w:tc>
          <w:tcPr>
            <w:tcW w:w="1210" w:type="dxa"/>
          </w:tcPr>
          <w:p w14:paraId="58163CEC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1063.88</w:t>
            </w:r>
          </w:p>
        </w:tc>
        <w:tc>
          <w:tcPr>
            <w:tcW w:w="857" w:type="dxa"/>
          </w:tcPr>
          <w:p w14:paraId="682C03B9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BB2CBB" w:rsidRPr="006115B6" w14:paraId="13DBA231" w14:textId="77777777" w:rsidTr="00B24759">
        <w:tc>
          <w:tcPr>
            <w:tcW w:w="1963" w:type="dxa"/>
          </w:tcPr>
          <w:p w14:paraId="0540B614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UCS</w:t>
            </w:r>
          </w:p>
        </w:tc>
        <w:tc>
          <w:tcPr>
            <w:tcW w:w="986" w:type="dxa"/>
          </w:tcPr>
          <w:p w14:paraId="1E95C5F4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9.9604</w:t>
            </w:r>
          </w:p>
        </w:tc>
        <w:tc>
          <w:tcPr>
            <w:tcW w:w="1210" w:type="dxa"/>
          </w:tcPr>
          <w:p w14:paraId="72D7ED51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46302.96</w:t>
            </w:r>
          </w:p>
        </w:tc>
        <w:tc>
          <w:tcPr>
            <w:tcW w:w="857" w:type="dxa"/>
          </w:tcPr>
          <w:p w14:paraId="60B827CC" w14:textId="77777777" w:rsidR="00BB2CBB" w:rsidRPr="006115B6" w:rsidRDefault="00000000" w:rsidP="00832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5B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74F2BC8" w14:textId="77777777" w:rsidR="00B24759" w:rsidRPr="006115B6" w:rsidRDefault="00B24759" w:rsidP="00832C1D">
      <w:pPr>
        <w:pStyle w:val="AbsHead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2F93050D" w14:textId="60357CBD" w:rsidR="00B24759" w:rsidRPr="006115B6" w:rsidRDefault="00B24759" w:rsidP="00832C1D">
      <w:pPr>
        <w:pStyle w:val="AbsHead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  <w:r w:rsidRPr="006115B6">
        <w:rPr>
          <w:rFonts w:ascii="Times New Roman" w:hAnsi="Times New Roman" w:cs="Times New Roman"/>
          <w:sz w:val="24"/>
          <w:szCs w:val="24"/>
          <w14:ligatures w14:val="standard"/>
        </w:rPr>
        <w:t>DISCUSSÃO E COMPARAÇÃO</w:t>
      </w:r>
    </w:p>
    <w:p w14:paraId="7DB6B779" w14:textId="77777777" w:rsidR="00237B93" w:rsidRDefault="00000000" w:rsidP="00832C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-se que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algoritmos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A* com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heurística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Manhattan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são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eficientes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tempo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testados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busca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profundidade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(DFS)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apresentou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desempenho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inconsistente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especialmente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caso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Medium, com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consumo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elevado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tempo.</w:t>
      </w:r>
    </w:p>
    <w:p w14:paraId="1391B796" w14:textId="77777777" w:rsidR="00237B93" w:rsidRDefault="00000000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br/>
        <w:t xml:space="preserve">Greedy com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heurísticas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garantem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menor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caminho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evidenciado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passos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soluções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. A UCS e BFS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obtiveram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soluções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ótimas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mas com alto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custo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difíceis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>.</w:t>
      </w:r>
    </w:p>
    <w:p w14:paraId="073E8445" w14:textId="340DE187" w:rsidR="00BB2CBB" w:rsidRPr="006115B6" w:rsidRDefault="00000000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heurística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Manhattan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eficaz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que a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peças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deslocadas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A* e Greedy.</w:t>
      </w:r>
    </w:p>
    <w:p w14:paraId="52571478" w14:textId="77777777" w:rsidR="00B24759" w:rsidRPr="006115B6" w:rsidRDefault="00B24759" w:rsidP="00832C1D">
      <w:pPr>
        <w:pStyle w:val="AbsHead"/>
        <w:jc w:val="both"/>
        <w:rPr>
          <w:rFonts w:ascii="Times New Roman" w:hAnsi="Times New Roman" w:cs="Times New Roman"/>
          <w:sz w:val="24"/>
          <w:szCs w:val="24"/>
          <w14:ligatures w14:val="standard"/>
        </w:rPr>
      </w:pPr>
    </w:p>
    <w:p w14:paraId="3FEF44BC" w14:textId="17943ECD" w:rsidR="007F6155" w:rsidRPr="006115B6" w:rsidRDefault="007F6155" w:rsidP="00832C1D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15B6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49BD5123" w14:textId="0B3164B2" w:rsidR="007F6155" w:rsidRDefault="007F6155" w:rsidP="00832C1D">
      <w:pPr>
        <w:rPr>
          <w:rFonts w:ascii="Times New Roman" w:hAnsi="Times New Roman" w:cs="Times New Roman"/>
          <w:sz w:val="24"/>
          <w:szCs w:val="24"/>
        </w:rPr>
      </w:pPr>
      <w:r w:rsidRPr="006115B6">
        <w:rPr>
          <w:rFonts w:ascii="Times New Roman" w:hAnsi="Times New Roman" w:cs="Times New Roman"/>
          <w:sz w:val="24"/>
          <w:szCs w:val="24"/>
        </w:rPr>
        <w:t xml:space="preserve">Neste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realizada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implementação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comparação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diversos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algoritmos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busca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aplicados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resolução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jogo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das 8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peças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métodos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testados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incluíram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buscas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informadas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(BFS, DFS, UCS)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informadas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(A*, Greedy) com duas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heurísticas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distintas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peças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fora do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lugar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distância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Manhattan.</w:t>
      </w:r>
    </w:p>
    <w:p w14:paraId="2F86005E" w14:textId="77777777" w:rsidR="00237B93" w:rsidRPr="006115B6" w:rsidRDefault="00237B93" w:rsidP="00832C1D">
      <w:pPr>
        <w:rPr>
          <w:rFonts w:ascii="Times New Roman" w:hAnsi="Times New Roman" w:cs="Times New Roman"/>
          <w:sz w:val="24"/>
          <w:szCs w:val="24"/>
        </w:rPr>
      </w:pPr>
    </w:p>
    <w:p w14:paraId="7EDE9AAE" w14:textId="77777777" w:rsidR="007F6155" w:rsidRPr="006115B6" w:rsidRDefault="007F6155" w:rsidP="00832C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resultados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experimentais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demonstraram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A* com 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heurística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Manhattan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apresentou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melhor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desempenho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geral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oferecendo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soluções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ótimas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menor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tempo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execução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consumo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moderado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mesmo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difíceis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busca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gulosa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apesar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rápida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alguns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casos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frequentemente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gerou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soluções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subótimas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com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maior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passos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. A DFS,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embora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problemas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simples,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mostrou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ineficaz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com alto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consumo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memória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problemas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complexos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enquanto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o UCS e o BFS se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destacaram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pela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precisão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porém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com alto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custo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computacional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instâncias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difíceis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>.</w:t>
      </w:r>
    </w:p>
    <w:p w14:paraId="3CE105CA" w14:textId="77777777" w:rsidR="007F6155" w:rsidRPr="006115B6" w:rsidRDefault="007F6155" w:rsidP="00832C1D">
      <w:pPr>
        <w:rPr>
          <w:rFonts w:ascii="Times New Roman" w:hAnsi="Times New Roman" w:cs="Times New Roman"/>
          <w:sz w:val="24"/>
          <w:szCs w:val="24"/>
        </w:rPr>
      </w:pPr>
    </w:p>
    <w:p w14:paraId="076A5524" w14:textId="1FA7E489" w:rsidR="007F6155" w:rsidRPr="006115B6" w:rsidRDefault="007F6155" w:rsidP="00832C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Conclui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-se,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portanto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que 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escolha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adequada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da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heurística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essencial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garantir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desempenho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escalabilidade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resolução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problemas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busca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o 8-puzzle. Como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futuro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recomenda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explorar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variantes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IDA* e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otimizações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estruturas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de dados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B6">
        <w:rPr>
          <w:rFonts w:ascii="Times New Roman" w:hAnsi="Times New Roman" w:cs="Times New Roman"/>
          <w:sz w:val="24"/>
          <w:szCs w:val="24"/>
        </w:rPr>
        <w:t>eficientes</w:t>
      </w:r>
      <w:proofErr w:type="spellEnd"/>
      <w:r w:rsidRPr="006115B6">
        <w:rPr>
          <w:rFonts w:ascii="Times New Roman" w:hAnsi="Times New Roman" w:cs="Times New Roman"/>
          <w:sz w:val="24"/>
          <w:szCs w:val="24"/>
        </w:rPr>
        <w:t>.</w:t>
      </w:r>
    </w:p>
    <w:sectPr w:rsidR="007F6155" w:rsidRPr="006115B6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D64C" w14:textId="77777777" w:rsidR="00810E09" w:rsidRDefault="00810E09">
      <w:r>
        <w:separator/>
      </w:r>
    </w:p>
  </w:endnote>
  <w:endnote w:type="continuationSeparator" w:id="0">
    <w:p w14:paraId="6A101B48" w14:textId="77777777" w:rsidR="00810E09" w:rsidRDefault="00810E09">
      <w:r>
        <w:continuationSeparator/>
      </w:r>
    </w:p>
  </w:endnote>
  <w:endnote w:type="continuationNotice" w:id="1">
    <w:p w14:paraId="4A6ECEAC" w14:textId="77777777" w:rsidR="00810E09" w:rsidRDefault="00810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3F6F" w14:textId="77777777" w:rsidR="00586A35" w:rsidRPr="00586A35" w:rsidRDefault="00586A35" w:rsidP="00586A35">
    <w:pPr>
      <w:pStyle w:val="Rodap"/>
      <w:rPr>
        <w:rStyle w:val="Nmerodepgina"/>
        <w:rFonts w:ascii="Linux Biolinum" w:hAnsi="Linux Biolinum" w:cs="Linux Biolinum"/>
      </w:rPr>
    </w:pPr>
  </w:p>
  <w:p w14:paraId="44A44829" w14:textId="77777777" w:rsidR="00586A35" w:rsidRPr="00586A35" w:rsidRDefault="00586A35" w:rsidP="00586A35">
    <w:pPr>
      <w:pStyle w:val="Rodap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4A6B" w14:textId="77777777" w:rsidR="002B01E4" w:rsidRPr="00586A35" w:rsidRDefault="002B01E4">
    <w:pPr>
      <w:pStyle w:val="Rodap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A77B" w14:textId="77777777" w:rsidR="00810E09" w:rsidRDefault="00810E09">
      <w:r>
        <w:separator/>
      </w:r>
    </w:p>
  </w:footnote>
  <w:footnote w:type="continuationSeparator" w:id="0">
    <w:p w14:paraId="44F27E2A" w14:textId="77777777" w:rsidR="00810E09" w:rsidRDefault="00810E09">
      <w:r>
        <w:continuationSeparator/>
      </w:r>
    </w:p>
  </w:footnote>
  <w:footnote w:type="continuationNotice" w:id="1">
    <w:p w14:paraId="73A8F2DB" w14:textId="77777777" w:rsidR="00810E09" w:rsidRDefault="00810E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5B9DA40B" w14:textId="77777777" w:rsidTr="00586A35">
      <w:tc>
        <w:tcPr>
          <w:tcW w:w="2500" w:type="pct"/>
          <w:vAlign w:val="center"/>
        </w:tcPr>
        <w:p w14:paraId="758AFC47" w14:textId="5BBAA13D" w:rsidR="00586A35" w:rsidRPr="00586A35" w:rsidRDefault="007F6155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proofErr w:type="spellStart"/>
          <w:r>
            <w:rPr>
              <w:rFonts w:ascii="Linux Biolinum" w:hAnsi="Linux Biolinum" w:cs="Linux Biolinum"/>
            </w:rPr>
            <w:t>Inteligência</w:t>
          </w:r>
          <w:proofErr w:type="spellEnd"/>
          <w:r>
            <w:rPr>
              <w:rFonts w:ascii="Linux Biolinum" w:hAnsi="Linux Biolinum" w:cs="Linux Biolinum"/>
            </w:rPr>
            <w:t xml:space="preserve"> Artificial, Lista de </w:t>
          </w:r>
          <w:proofErr w:type="spellStart"/>
          <w:r>
            <w:rPr>
              <w:rFonts w:ascii="Linux Biolinum" w:hAnsi="Linux Biolinum" w:cs="Linux Biolinum"/>
            </w:rPr>
            <w:t>Exercícios</w:t>
          </w:r>
          <w:proofErr w:type="spellEnd"/>
          <w:r>
            <w:rPr>
              <w:rFonts w:ascii="Linux Biolinum" w:hAnsi="Linux Biolinum" w:cs="Linux Biolinum"/>
            </w:rPr>
            <w:t xml:space="preserve"> 09</w:t>
          </w:r>
        </w:p>
      </w:tc>
      <w:tc>
        <w:tcPr>
          <w:tcW w:w="2500" w:type="pct"/>
          <w:vAlign w:val="center"/>
        </w:tcPr>
        <w:p w14:paraId="6FFD1864" w14:textId="0670950F" w:rsidR="00586A35" w:rsidRPr="00586A35" w:rsidRDefault="007F6155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Vinícius Miranda de Araújo</w:t>
          </w:r>
        </w:p>
      </w:tc>
    </w:tr>
  </w:tbl>
  <w:p w14:paraId="49AB339B" w14:textId="77777777" w:rsidR="002B01E4" w:rsidRPr="00586A35" w:rsidRDefault="002B01E4" w:rsidP="00586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0A1F4EDE" w14:textId="77777777" w:rsidTr="00586A35">
      <w:tc>
        <w:tcPr>
          <w:tcW w:w="2500" w:type="pct"/>
          <w:vAlign w:val="center"/>
        </w:tcPr>
        <w:p w14:paraId="1A157F8B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45CAA4C1" w14:textId="77777777" w:rsidR="00586A35" w:rsidRPr="00586A35" w:rsidRDefault="00586A35" w:rsidP="00586A35">
          <w:pPr>
            <w:pStyle w:val="Cabealho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6E214A73" w14:textId="77777777" w:rsidR="002B01E4" w:rsidRPr="00586A35" w:rsidRDefault="002B01E4" w:rsidP="00586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146ABD"/>
    <w:multiLevelType w:val="hybridMultilevel"/>
    <w:tmpl w:val="315E65AE"/>
    <w:lvl w:ilvl="0" w:tplc="C2C6C4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5AE55EDD"/>
    <w:multiLevelType w:val="hybridMultilevel"/>
    <w:tmpl w:val="47143AD2"/>
    <w:lvl w:ilvl="0" w:tplc="26829E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2D4DC5"/>
    <w:multiLevelType w:val="hybridMultilevel"/>
    <w:tmpl w:val="C13A82DE"/>
    <w:lvl w:ilvl="0" w:tplc="0C08F96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8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736C76"/>
    <w:multiLevelType w:val="multilevel"/>
    <w:tmpl w:val="E56E4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2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13324">
    <w:abstractNumId w:val="31"/>
  </w:num>
  <w:num w:numId="2" w16cid:durableId="2072580172">
    <w:abstractNumId w:val="14"/>
  </w:num>
  <w:num w:numId="3" w16cid:durableId="1334257001">
    <w:abstractNumId w:val="10"/>
  </w:num>
  <w:num w:numId="4" w16cid:durableId="649598853">
    <w:abstractNumId w:val="30"/>
  </w:num>
  <w:num w:numId="5" w16cid:durableId="1413426220">
    <w:abstractNumId w:val="20"/>
  </w:num>
  <w:num w:numId="6" w16cid:durableId="369188421">
    <w:abstractNumId w:val="15"/>
  </w:num>
  <w:num w:numId="7" w16cid:durableId="985159179">
    <w:abstractNumId w:val="27"/>
  </w:num>
  <w:num w:numId="8" w16cid:durableId="1951279497">
    <w:abstractNumId w:val="22"/>
  </w:num>
  <w:num w:numId="9" w16cid:durableId="368843297">
    <w:abstractNumId w:val="26"/>
  </w:num>
  <w:num w:numId="10" w16cid:durableId="800882661">
    <w:abstractNumId w:val="9"/>
  </w:num>
  <w:num w:numId="11" w16cid:durableId="1007751569">
    <w:abstractNumId w:val="7"/>
  </w:num>
  <w:num w:numId="12" w16cid:durableId="2034377427">
    <w:abstractNumId w:val="6"/>
  </w:num>
  <w:num w:numId="13" w16cid:durableId="1303660691">
    <w:abstractNumId w:val="5"/>
  </w:num>
  <w:num w:numId="14" w16cid:durableId="1072191112">
    <w:abstractNumId w:val="4"/>
  </w:num>
  <w:num w:numId="15" w16cid:durableId="733360960">
    <w:abstractNumId w:val="8"/>
  </w:num>
  <w:num w:numId="16" w16cid:durableId="42098061">
    <w:abstractNumId w:val="3"/>
  </w:num>
  <w:num w:numId="17" w16cid:durableId="593781637">
    <w:abstractNumId w:val="2"/>
  </w:num>
  <w:num w:numId="18" w16cid:durableId="235625687">
    <w:abstractNumId w:val="1"/>
  </w:num>
  <w:num w:numId="19" w16cid:durableId="480392681">
    <w:abstractNumId w:val="0"/>
  </w:num>
  <w:num w:numId="20" w16cid:durableId="1955403622">
    <w:abstractNumId w:val="21"/>
  </w:num>
  <w:num w:numId="21" w16cid:durableId="1613244104">
    <w:abstractNumId w:val="25"/>
  </w:num>
  <w:num w:numId="22" w16cid:durableId="333653422">
    <w:abstractNumId w:val="32"/>
  </w:num>
  <w:num w:numId="23" w16cid:durableId="1343508696">
    <w:abstractNumId w:val="13"/>
  </w:num>
  <w:num w:numId="24" w16cid:durableId="951089858">
    <w:abstractNumId w:val="28"/>
  </w:num>
  <w:num w:numId="25" w16cid:durableId="1939554595">
    <w:abstractNumId w:val="24"/>
  </w:num>
  <w:num w:numId="26" w16cid:durableId="1940287104">
    <w:abstractNumId w:val="17"/>
  </w:num>
  <w:num w:numId="27" w16cid:durableId="4512427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738999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39425298">
    <w:abstractNumId w:val="18"/>
  </w:num>
  <w:num w:numId="30" w16cid:durableId="228150258">
    <w:abstractNumId w:val="12"/>
  </w:num>
  <w:num w:numId="31" w16cid:durableId="415637579">
    <w:abstractNumId w:val="11"/>
  </w:num>
  <w:num w:numId="32" w16cid:durableId="1159734206">
    <w:abstractNumId w:val="29"/>
  </w:num>
  <w:num w:numId="33" w16cid:durableId="517697435">
    <w:abstractNumId w:val="16"/>
  </w:num>
  <w:num w:numId="34" w16cid:durableId="1994488416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proofState w:spelling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D31D1"/>
    <w:rsid w:val="000E118B"/>
    <w:rsid w:val="000E278E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37B93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7A60"/>
    <w:rsid w:val="006115B6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B490B"/>
    <w:rsid w:val="007C57E7"/>
    <w:rsid w:val="007D3C28"/>
    <w:rsid w:val="007E0B4F"/>
    <w:rsid w:val="007E7648"/>
    <w:rsid w:val="007F2D1D"/>
    <w:rsid w:val="007F6155"/>
    <w:rsid w:val="00802E06"/>
    <w:rsid w:val="008051C3"/>
    <w:rsid w:val="00810CE2"/>
    <w:rsid w:val="00810E09"/>
    <w:rsid w:val="008150D4"/>
    <w:rsid w:val="00824131"/>
    <w:rsid w:val="008313F7"/>
    <w:rsid w:val="00832C1D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4759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2CBB"/>
    <w:rsid w:val="00BB333E"/>
    <w:rsid w:val="00BC5BDA"/>
    <w:rsid w:val="00BD304D"/>
    <w:rsid w:val="00BD61E5"/>
    <w:rsid w:val="00BD793B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7727A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B516B8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tulo8">
    <w:name w:val="heading 8"/>
    <w:basedOn w:val="Normal"/>
    <w:next w:val="Normal"/>
    <w:link w:val="Ttulo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tulo9">
    <w:name w:val="heading 9"/>
    <w:basedOn w:val="Normal"/>
    <w:next w:val="Normal"/>
    <w:link w:val="Ttulo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rsid w:val="00586A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semiHidden/>
    <w:rsid w:val="00586A3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odap">
    <w:name w:val="footer"/>
    <w:basedOn w:val="Normal"/>
    <w:link w:val="RodapChar"/>
    <w:rsid w:val="00586A3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586A3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efdenotadefim">
    <w:name w:val="endnote reference"/>
    <w:basedOn w:val="Fontepargpadro"/>
    <w:uiPriority w:val="99"/>
    <w:unhideWhenUsed/>
    <w:rsid w:val="00586A35"/>
    <w:rPr>
      <w:vertAlign w:val="superscript"/>
    </w:rPr>
  </w:style>
  <w:style w:type="table" w:styleId="Tabelacomgrade">
    <w:name w:val="Table Grid"/>
    <w:basedOn w:val="Tabela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locked/>
    <w:rPr>
      <w:i/>
      <w:iCs/>
    </w:rPr>
  </w:style>
  <w:style w:type="character" w:styleId="Hyperlink">
    <w:name w:val="Hyperlink"/>
    <w:basedOn w:val="Fontepargpadro"/>
    <w:uiPriority w:val="99"/>
    <w:unhideWhenUsed/>
    <w:rsid w:val="00586A3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rsid w:val="00586A3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86A3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86A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orte">
    <w:name w:val="Strong"/>
    <w:basedOn w:val="Fontepargpadr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Fontepargpadro"/>
  </w:style>
  <w:style w:type="paragraph" w:styleId="PargrafodaLista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tulo4Char">
    <w:name w:val="Título 4 Char"/>
    <w:basedOn w:val="Fontepargpadro"/>
    <w:link w:val="Ttu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tulo7Char">
    <w:name w:val="Título 7 Char"/>
    <w:basedOn w:val="Fontepargpadro"/>
    <w:link w:val="Ttu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tulo8Char">
    <w:name w:val="Título 8 Char"/>
    <w:basedOn w:val="Fontepargpadro"/>
    <w:link w:val="Ttu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tulo9Char">
    <w:name w:val="Título 9 Char"/>
    <w:basedOn w:val="Fontepargpadro"/>
    <w:link w:val="Ttu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efdenotaderodap">
    <w:name w:val="footnote reference"/>
    <w:basedOn w:val="Fontepargpadr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B24759"/>
    <w:pPr>
      <w:spacing w:before="40" w:after="100"/>
      <w:jc w:val="center"/>
    </w:pPr>
    <w:rPr>
      <w:rFonts w:ascii="Times New Roman" w:eastAsia="Times New Roman" w:hAnsi="Times New Roman" w:cs="Times New Roman"/>
      <w:b/>
      <w:sz w:val="32"/>
      <w:szCs w:val="32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/>
    </w:pPr>
    <w:rPr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Fontepargpadr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Fontepargpadr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Fontepargpadr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Fontepargpadr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Fontepargpadr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Fontepargpadr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B24759"/>
    <w:pPr>
      <w:spacing w:before="280" w:after="160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Fontepargpadro"/>
    <w:link w:val="Authors"/>
    <w:rsid w:val="00B24759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Fontepargpadr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ontepargpadr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ontepargpadr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Fontepargpadr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Fontepargpadr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Fontepargpadro"/>
    <w:uiPriority w:val="1"/>
    <w:qFormat/>
    <w:rsid w:val="00586A35"/>
    <w:rPr>
      <w:color w:val="0808B8"/>
    </w:rPr>
  </w:style>
  <w:style w:type="character" w:customStyle="1" w:styleId="Fax">
    <w:name w:val="Fax"/>
    <w:basedOn w:val="Fontepargpadr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Fontepargpadr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Fontepargpadro"/>
    <w:rsid w:val="00586A35"/>
  </w:style>
  <w:style w:type="character" w:customStyle="1" w:styleId="FundAgency">
    <w:name w:val="FundAgency"/>
    <w:basedOn w:val="Fontepargpadro"/>
    <w:uiPriority w:val="1"/>
    <w:qFormat/>
    <w:rPr>
      <w:color w:val="666699"/>
    </w:rPr>
  </w:style>
  <w:style w:type="character" w:customStyle="1" w:styleId="FundNumber">
    <w:name w:val="FundNumber"/>
    <w:basedOn w:val="Fontepargpadr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Fontepargpadr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Fontepargpadr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Fontepargpadr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ontepargpadr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Fontepargpadr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Fontepargpadro"/>
    <w:uiPriority w:val="1"/>
    <w:qFormat/>
    <w:rsid w:val="00586A35"/>
    <w:rPr>
      <w:color w:val="0000FF"/>
    </w:rPr>
  </w:style>
  <w:style w:type="character" w:customStyle="1" w:styleId="Phone">
    <w:name w:val="Phone"/>
    <w:basedOn w:val="Fontepargpadro"/>
    <w:uiPriority w:val="1"/>
    <w:qFormat/>
    <w:rsid w:val="00586A35"/>
    <w:rPr>
      <w:color w:val="A0502C"/>
    </w:rPr>
  </w:style>
  <w:style w:type="character" w:customStyle="1" w:styleId="PinCode">
    <w:name w:val="PinCode"/>
    <w:basedOn w:val="Fontepargpadro"/>
    <w:uiPriority w:val="1"/>
    <w:qFormat/>
    <w:rsid w:val="00586A35"/>
    <w:rPr>
      <w:color w:val="808000"/>
    </w:rPr>
  </w:style>
  <w:style w:type="character" w:styleId="TextodoEspaoReservado">
    <w:name w:val="Placeholder Text"/>
    <w:basedOn w:val="Fontepargpadro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Fontepargpadr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Fontepargpadr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Fontepargpadr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Fontepargpadr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Fontepargpadr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Fontepargpadro"/>
    <w:uiPriority w:val="99"/>
    <w:semiHidden/>
    <w:rsid w:val="00586A35"/>
  </w:style>
  <w:style w:type="character" w:customStyle="1" w:styleId="SubtitleChar">
    <w:name w:val="Subtitle Char"/>
    <w:basedOn w:val="Fontepargpadr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Fontepargpadr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Fontepargpadr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Fontepargpadr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Fontepargpadr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Fontepargpadr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Fontepargpadr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Fontepargpadr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Fontepargpadr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Fontepargpadr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Legenda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Fontepargpadr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Fontepargpadr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tu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tulo">
    <w:name w:val="Subtitle"/>
    <w:basedOn w:val="Normal"/>
    <w:next w:val="Normal"/>
    <w:link w:val="SubttuloChar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Fontepargpadr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Fontepargpadr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Fontepargpadro"/>
    <w:rPr>
      <w:sz w:val="28"/>
      <w:szCs w:val="28"/>
    </w:rPr>
  </w:style>
  <w:style w:type="paragraph" w:styleId="Textodenotaderodap">
    <w:name w:val="footnote text"/>
    <w:basedOn w:val="Normal"/>
    <w:link w:val="TextodenotaderodapChar"/>
    <w:rsid w:val="00586A35"/>
    <w:pPr>
      <w:spacing w:line="240" w:lineRule="auto"/>
    </w:pPr>
    <w:rPr>
      <w:sz w:val="14"/>
    </w:rPr>
  </w:style>
  <w:style w:type="character" w:customStyle="1" w:styleId="TextodenotaderodapChar">
    <w:name w:val="Texto de nota de rodapé Char"/>
    <w:basedOn w:val="Fontepargpadro"/>
    <w:link w:val="Textodenotaderodap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Fontepargpadr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Fontepargpadr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Fontepargpadr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Semlista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Semlista"/>
    <w:rsid w:val="00586A35"/>
    <w:pPr>
      <w:numPr>
        <w:numId w:val="7"/>
      </w:numPr>
    </w:pPr>
  </w:style>
  <w:style w:type="numbering" w:customStyle="1" w:styleId="SIGPLANListnumber">
    <w:name w:val="SIGPLAN List number"/>
    <w:basedOn w:val="Semlista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Fontepargpadr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Fontepargpadr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Fontepargpadro"/>
    <w:uiPriority w:val="1"/>
    <w:qFormat/>
    <w:rsid w:val="00586A35"/>
    <w:rPr>
      <w:color w:val="0000FF"/>
    </w:rPr>
  </w:style>
  <w:style w:type="character" w:customStyle="1" w:styleId="eSlide">
    <w:name w:val="eSlide"/>
    <w:basedOn w:val="Fontepargpadr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Fontepargpadr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Fontepargpadr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Fontepargpadr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Fontepargpadr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Fontepargpadro"/>
    <w:uiPriority w:val="1"/>
    <w:qFormat/>
    <w:rsid w:val="00586A35"/>
    <w:rPr>
      <w:color w:val="E36C0A" w:themeColor="accent6" w:themeShade="BF"/>
    </w:rPr>
  </w:style>
  <w:style w:type="paragraph" w:styleId="Saudao">
    <w:name w:val="Salutation"/>
    <w:basedOn w:val="Normal"/>
    <w:next w:val="Normal"/>
    <w:link w:val="SaudaoChar"/>
    <w:uiPriority w:val="99"/>
    <w:unhideWhenUsed/>
    <w:rsid w:val="00586A35"/>
  </w:style>
  <w:style w:type="character" w:customStyle="1" w:styleId="SaudaoChar">
    <w:name w:val="Saudação Char"/>
    <w:basedOn w:val="Fontepargpadro"/>
    <w:link w:val="Saudao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Fontepargpadr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Fontepargpadro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Nmerodepgina">
    <w:name w:val="page number"/>
    <w:basedOn w:val="Fontepargpadro"/>
    <w:uiPriority w:val="99"/>
    <w:unhideWhenUsed/>
    <w:rsid w:val="00586A35"/>
    <w:rPr>
      <w:rFonts w:ascii="Linux Libertine" w:hAnsi="Linux Libertine"/>
      <w:sz w:val="14"/>
    </w:rPr>
  </w:style>
  <w:style w:type="character" w:styleId="Nmerodelinha">
    <w:name w:val="line number"/>
    <w:basedOn w:val="Fontepargpadro"/>
    <w:uiPriority w:val="99"/>
    <w:unhideWhenUsed/>
    <w:rsid w:val="00586A35"/>
    <w:rPr>
      <w:sz w:val="16"/>
    </w:rPr>
  </w:style>
  <w:style w:type="paragraph" w:styleId="SemEspaamento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Fontepargpadr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Fontepargpadr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xtodenotaderodap"/>
    <w:qFormat/>
    <w:rsid w:val="00586A35"/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detexto">
    <w:name w:val="Body Text"/>
    <w:basedOn w:val="Normal"/>
    <w:link w:val="CorpodetextoChar"/>
    <w:pPr>
      <w:spacing w:after="120"/>
    </w:pPr>
  </w:style>
  <w:style w:type="character" w:customStyle="1" w:styleId="CorpodetextoChar">
    <w:name w:val="Corpo de texto Char"/>
    <w:basedOn w:val="Fontepargpadro"/>
    <w:link w:val="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2">
    <w:name w:val="Body Text 2"/>
    <w:basedOn w:val="Normal"/>
    <w:link w:val="Corpodetexto2Char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texto3">
    <w:name w:val="Body Text 3"/>
    <w:basedOn w:val="Normal"/>
    <w:link w:val="Corpodetexto3Char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eirorecuodecorpodetexto">
    <w:name w:val="Body Text First Indent"/>
    <w:basedOn w:val="Corpodetexto"/>
    <w:link w:val="PrimeirorecuodecorpodetextoChar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">
    <w:name w:val="Body Text Indent"/>
    <w:basedOn w:val="Normal"/>
    <w:link w:val="RecuodecorpodetextoChar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eirorecuodecorpodetexto2">
    <w:name w:val="Body Text First Indent 2"/>
    <w:basedOn w:val="Recuodecorpodetexto"/>
    <w:link w:val="Primeirorecuodecorpodetexto2Char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2">
    <w:name w:val="Body Text Indent 2"/>
    <w:basedOn w:val="Normal"/>
    <w:link w:val="Recuodecorpodetexto2Char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ecuodecorpodetexto3">
    <w:name w:val="Body Text Indent 3"/>
    <w:basedOn w:val="Normal"/>
    <w:link w:val="Recuodecorpodetexto3Char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Encerramento">
    <w:name w:val="Closing"/>
    <w:basedOn w:val="Normal"/>
    <w:link w:val="EncerramentoChar"/>
    <w:pPr>
      <w:ind w:left="4320"/>
    </w:pPr>
  </w:style>
  <w:style w:type="character" w:customStyle="1" w:styleId="EncerramentoChar">
    <w:name w:val="Encerramento Char"/>
    <w:basedOn w:val="Fontepargpadro"/>
    <w:link w:val="Encerramen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"/>
    <w:next w:val="Normal"/>
    <w:link w:val="DataChar"/>
  </w:style>
  <w:style w:type="character" w:customStyle="1" w:styleId="DataChar">
    <w:name w:val="Data Char"/>
    <w:basedOn w:val="Fontepargpadr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adoDocumento">
    <w:name w:val="Document Map"/>
    <w:basedOn w:val="Normal"/>
    <w:link w:val="MapadoDocumentoChar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ssinaturadeEmail">
    <w:name w:val="E-mail Signature"/>
    <w:basedOn w:val="Normal"/>
    <w:link w:val="AssinaturadeEmailChar"/>
  </w:style>
  <w:style w:type="character" w:customStyle="1" w:styleId="AssinaturadeEmailChar">
    <w:name w:val="Assinatura de Email Char"/>
    <w:basedOn w:val="Fontepargpadro"/>
    <w:link w:val="AssinaturadeEmai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EndereoHTML">
    <w:name w:val="HTML Address"/>
    <w:basedOn w:val="Normal"/>
    <w:link w:val="EndereoHTMLChar"/>
    <w:rPr>
      <w:i/>
      <w:iCs/>
    </w:rPr>
  </w:style>
  <w:style w:type="character" w:customStyle="1" w:styleId="EndereoHTMLChar">
    <w:name w:val="Endereço HTML Char"/>
    <w:basedOn w:val="Fontepargpadro"/>
    <w:link w:val="Endere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-formataoHTML">
    <w:name w:val="HTML Preformatted"/>
    <w:basedOn w:val="Normal"/>
    <w:link w:val="Pr-formataoHTMLChar"/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Pr>
      <w:rFonts w:ascii="Consolas" w:eastAsiaTheme="minorHAnsi" w:hAnsi="Consolas" w:cs="Consolas"/>
      <w:lang w:val="en-US" w:eastAsia="en-US"/>
    </w:rPr>
  </w:style>
  <w:style w:type="paragraph" w:styleId="Remissivo1">
    <w:name w:val="index 1"/>
    <w:basedOn w:val="Normal"/>
    <w:next w:val="Normal"/>
    <w:autoRedefine/>
    <w:pPr>
      <w:ind w:left="180" w:hanging="180"/>
    </w:pPr>
  </w:style>
  <w:style w:type="paragraph" w:styleId="Remissivo2">
    <w:name w:val="index 2"/>
    <w:basedOn w:val="Normal"/>
    <w:next w:val="Normal"/>
    <w:autoRedefine/>
    <w:pPr>
      <w:ind w:left="360" w:hanging="180"/>
    </w:pPr>
  </w:style>
  <w:style w:type="paragraph" w:styleId="Remissivo3">
    <w:name w:val="index 3"/>
    <w:basedOn w:val="Normal"/>
    <w:next w:val="Normal"/>
    <w:autoRedefine/>
    <w:pPr>
      <w:ind w:left="540" w:hanging="180"/>
    </w:pPr>
  </w:style>
  <w:style w:type="paragraph" w:styleId="Remissivo4">
    <w:name w:val="index 4"/>
    <w:basedOn w:val="Normal"/>
    <w:next w:val="Normal"/>
    <w:autoRedefine/>
    <w:pPr>
      <w:ind w:left="720" w:hanging="180"/>
    </w:pPr>
  </w:style>
  <w:style w:type="paragraph" w:styleId="Remissivo5">
    <w:name w:val="index 5"/>
    <w:basedOn w:val="Normal"/>
    <w:next w:val="Normal"/>
    <w:autoRedefine/>
    <w:pPr>
      <w:ind w:left="900" w:hanging="180"/>
    </w:pPr>
  </w:style>
  <w:style w:type="paragraph" w:styleId="Remissivo6">
    <w:name w:val="index 6"/>
    <w:basedOn w:val="Normal"/>
    <w:next w:val="Normal"/>
    <w:autoRedefine/>
    <w:pPr>
      <w:ind w:left="1080" w:hanging="180"/>
    </w:pPr>
  </w:style>
  <w:style w:type="paragraph" w:styleId="Remissivo7">
    <w:name w:val="index 7"/>
    <w:basedOn w:val="Normal"/>
    <w:next w:val="Normal"/>
    <w:autoRedefine/>
    <w:pPr>
      <w:ind w:left="1260" w:hanging="180"/>
    </w:pPr>
  </w:style>
  <w:style w:type="paragraph" w:styleId="Remissivo8">
    <w:name w:val="index 8"/>
    <w:basedOn w:val="Normal"/>
    <w:next w:val="Normal"/>
    <w:autoRedefine/>
    <w:pPr>
      <w:ind w:left="1440" w:hanging="180"/>
    </w:pPr>
  </w:style>
  <w:style w:type="paragraph" w:styleId="Remissivo9">
    <w:name w:val="index 9"/>
    <w:basedOn w:val="Normal"/>
    <w:next w:val="Normal"/>
    <w:autoRedefine/>
    <w:pPr>
      <w:ind w:left="1620" w:hanging="180"/>
    </w:pPr>
  </w:style>
  <w:style w:type="paragraph" w:styleId="Ttulodendiceremissivo">
    <w:name w:val="index heading"/>
    <w:basedOn w:val="Normal"/>
    <w:next w:val="Remissivo1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Lista2">
    <w:name w:val="List 2"/>
    <w:basedOn w:val="Normal"/>
    <w:pPr>
      <w:ind w:left="720" w:hanging="360"/>
      <w:contextualSpacing/>
    </w:pPr>
  </w:style>
  <w:style w:type="paragraph" w:styleId="Lista3">
    <w:name w:val="List 3"/>
    <w:basedOn w:val="Normal"/>
    <w:pPr>
      <w:ind w:left="1080" w:hanging="360"/>
      <w:contextualSpacing/>
    </w:pPr>
  </w:style>
  <w:style w:type="paragraph" w:styleId="Lista4">
    <w:name w:val="List 4"/>
    <w:basedOn w:val="Normal"/>
    <w:pPr>
      <w:ind w:left="1440" w:hanging="360"/>
      <w:contextualSpacing/>
    </w:pPr>
  </w:style>
  <w:style w:type="paragraph" w:styleId="Lista5">
    <w:name w:val="List 5"/>
    <w:basedOn w:val="Normal"/>
    <w:pPr>
      <w:ind w:left="1800" w:hanging="360"/>
      <w:contextualSpacing/>
    </w:pPr>
  </w:style>
  <w:style w:type="paragraph" w:styleId="Commarcadores">
    <w:name w:val="List Bullet"/>
    <w:basedOn w:val="Normal"/>
    <w:pPr>
      <w:numPr>
        <w:numId w:val="10"/>
      </w:numPr>
      <w:contextualSpacing/>
    </w:pPr>
  </w:style>
  <w:style w:type="paragraph" w:styleId="Commarcadores2">
    <w:name w:val="List Bullet 2"/>
    <w:basedOn w:val="Normal"/>
    <w:pPr>
      <w:numPr>
        <w:numId w:val="11"/>
      </w:numPr>
      <w:contextualSpacing/>
    </w:pPr>
  </w:style>
  <w:style w:type="paragraph" w:styleId="Commarcadores3">
    <w:name w:val="List Bullet 3"/>
    <w:basedOn w:val="Normal"/>
    <w:pPr>
      <w:numPr>
        <w:numId w:val="12"/>
      </w:numPr>
      <w:contextualSpacing/>
    </w:pPr>
  </w:style>
  <w:style w:type="paragraph" w:styleId="Commarcadores4">
    <w:name w:val="List Bullet 4"/>
    <w:basedOn w:val="Normal"/>
    <w:pPr>
      <w:numPr>
        <w:numId w:val="13"/>
      </w:numPr>
      <w:contextualSpacing/>
    </w:pPr>
  </w:style>
  <w:style w:type="paragraph" w:styleId="Commarcadores5">
    <w:name w:val="List Bullet 5"/>
    <w:basedOn w:val="Normal"/>
    <w:pPr>
      <w:numPr>
        <w:numId w:val="14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Listadecontinuao4">
    <w:name w:val="List Continue 4"/>
    <w:basedOn w:val="Normal"/>
    <w:pPr>
      <w:spacing w:after="120"/>
      <w:ind w:left="1440"/>
      <w:contextualSpacing/>
    </w:pPr>
  </w:style>
  <w:style w:type="paragraph" w:styleId="Listadecontinuao5">
    <w:name w:val="List Continue 5"/>
    <w:basedOn w:val="Normal"/>
    <w:pPr>
      <w:spacing w:after="120"/>
      <w:ind w:left="1800"/>
      <w:contextualSpacing/>
    </w:pPr>
  </w:style>
  <w:style w:type="paragraph" w:styleId="Numerada">
    <w:name w:val="List Number"/>
    <w:basedOn w:val="Normal"/>
    <w:pPr>
      <w:numPr>
        <w:numId w:val="15"/>
      </w:numPr>
      <w:contextualSpacing/>
    </w:pPr>
  </w:style>
  <w:style w:type="paragraph" w:styleId="Numerada2">
    <w:name w:val="List Number 2"/>
    <w:basedOn w:val="Normal"/>
    <w:pPr>
      <w:numPr>
        <w:numId w:val="16"/>
      </w:numPr>
      <w:contextualSpacing/>
    </w:pPr>
  </w:style>
  <w:style w:type="paragraph" w:styleId="Numerada3">
    <w:name w:val="List Number 3"/>
    <w:basedOn w:val="Normal"/>
    <w:pPr>
      <w:numPr>
        <w:numId w:val="17"/>
      </w:numPr>
      <w:contextualSpacing/>
    </w:pPr>
  </w:style>
  <w:style w:type="paragraph" w:styleId="Numerada4">
    <w:name w:val="List Number 4"/>
    <w:basedOn w:val="Normal"/>
    <w:pPr>
      <w:numPr>
        <w:numId w:val="18"/>
      </w:numPr>
      <w:contextualSpacing/>
    </w:pPr>
  </w:style>
  <w:style w:type="paragraph" w:styleId="Numerada5">
    <w:name w:val="List Number 5"/>
    <w:basedOn w:val="Normal"/>
    <w:pPr>
      <w:numPr>
        <w:numId w:val="19"/>
      </w:numPr>
      <w:contextualSpacing/>
    </w:pPr>
  </w:style>
  <w:style w:type="paragraph" w:styleId="Textodemacro">
    <w:name w:val="macro"/>
    <w:link w:val="Textodemacro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rPr>
      <w:rFonts w:ascii="Consolas" w:eastAsiaTheme="minorHAnsi" w:hAnsi="Consolas" w:cs="Consolas"/>
      <w:lang w:val="en-US" w:eastAsia="en-US"/>
    </w:rPr>
  </w:style>
  <w:style w:type="paragraph" w:styleId="Cabealhodamensagem">
    <w:name w:val="Message Header"/>
    <w:basedOn w:val="Normal"/>
    <w:link w:val="Cabealhodamensagem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ecuonormal">
    <w:name w:val="Normal Indent"/>
    <w:basedOn w:val="Normal"/>
    <w:pPr>
      <w:ind w:left="720"/>
    </w:pPr>
  </w:style>
  <w:style w:type="paragraph" w:styleId="Ttulodanota">
    <w:name w:val="Note Heading"/>
    <w:basedOn w:val="Normal"/>
    <w:next w:val="Normal"/>
    <w:link w:val="TtulodanotaChar"/>
  </w:style>
  <w:style w:type="character" w:customStyle="1" w:styleId="TtulodanotaChar">
    <w:name w:val="Título da nota Char"/>
    <w:basedOn w:val="Fontepargpadro"/>
    <w:link w:val="Ttuloda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osemFormatao">
    <w:name w:val="Plain Text"/>
    <w:basedOn w:val="Normal"/>
    <w:link w:val="TextosemFormataoChar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ssinatura">
    <w:name w:val="Signature"/>
    <w:basedOn w:val="Normal"/>
    <w:link w:val="AssinaturaChar"/>
    <w:pPr>
      <w:ind w:left="4320"/>
    </w:pPr>
  </w:style>
  <w:style w:type="character" w:customStyle="1" w:styleId="AssinaturaChar">
    <w:name w:val="Assinatura Char"/>
    <w:basedOn w:val="Fontepargpadro"/>
    <w:link w:val="Assinat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tulo">
    <w:name w:val="Title"/>
    <w:basedOn w:val="Normal"/>
    <w:next w:val="Normal"/>
    <w:link w:val="Ttulo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Fontepargpadro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Fontepargpadro"/>
    <w:rsid w:val="00D341FA"/>
  </w:style>
  <w:style w:type="character" w:styleId="MenoPendente">
    <w:name w:val="Unresolved Mention"/>
    <w:basedOn w:val="Fontepargpadro"/>
    <w:uiPriority w:val="99"/>
    <w:semiHidden/>
    <w:unhideWhenUsed/>
    <w:rsid w:val="00F77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inimiraa/8puzzl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C6DF55-84F7-4782-BEBB-3BF2C4DD26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57</TotalTime>
  <Pages>3</Pages>
  <Words>1077</Words>
  <Characters>5817</Characters>
  <Application>Microsoft Office Word</Application>
  <DocSecurity>0</DocSecurity>
  <Lines>48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6881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Vinícius Miranda De Araújo</cp:lastModifiedBy>
  <cp:revision>12</cp:revision>
  <cp:lastPrinted>2018-05-22T11:24:00Z</cp:lastPrinted>
  <dcterms:created xsi:type="dcterms:W3CDTF">2018-05-22T09:05:00Z</dcterms:created>
  <dcterms:modified xsi:type="dcterms:W3CDTF">2025-05-04T21:41:00Z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